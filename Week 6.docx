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A590B" w14:textId="1896BAF9" w:rsidR="000C3AA1" w:rsidRDefault="000C3AA1" w:rsidP="000C3AA1"/>
    <w:p w14:paraId="49DF5A44" w14:textId="72F74ADF" w:rsidR="000F4130" w:rsidRDefault="00F8458E" w:rsidP="000C3AA1">
      <w:r>
        <w:t>Review: Begin</w:t>
      </w:r>
      <w:r w:rsidR="000F4130">
        <w:t xml:space="preserve"> Section 2/Exam 2:</w:t>
      </w:r>
    </w:p>
    <w:p w14:paraId="0E98CF29" w14:textId="7484856F" w:rsidR="000F4130" w:rsidRDefault="000F4130" w:rsidP="000F4130">
      <w:pPr>
        <w:pStyle w:val="ListParagraph"/>
        <w:numPr>
          <w:ilvl w:val="0"/>
          <w:numId w:val="17"/>
        </w:numPr>
      </w:pPr>
      <w:r>
        <w:t>Modules/Packages/Libraries</w:t>
      </w:r>
    </w:p>
    <w:p w14:paraId="0C9A109B" w14:textId="5799E42A" w:rsidR="00CA0437" w:rsidRPr="00523231" w:rsidRDefault="00CA0437" w:rsidP="00CA0437">
      <w:pPr>
        <w:pStyle w:val="ListParagraph"/>
        <w:numPr>
          <w:ilvl w:val="0"/>
          <w:numId w:val="17"/>
        </w:numPr>
        <w:rPr>
          <w:rStyle w:val="PythonCommentChar"/>
          <w:rFonts w:ascii="Cambria" w:hAnsi="Cambria" w:cstheme="minorHAnsi"/>
          <w:color w:val="auto"/>
        </w:rPr>
      </w:pPr>
      <w:r>
        <w:rPr>
          <w:rStyle w:val="PythonCommentChar"/>
          <w:rFonts w:ascii="Cambria" w:hAnsi="Cambria" w:cstheme="minorHAnsi"/>
        </w:rPr>
        <w:t xml:space="preserve">NumPy </w:t>
      </w:r>
      <w:r w:rsidR="00523231">
        <w:rPr>
          <w:rStyle w:val="PythonCommentChar"/>
          <w:rFonts w:ascii="Cambria" w:hAnsi="Cambria" w:cstheme="minorHAnsi"/>
        </w:rPr>
        <w:t>–</w:t>
      </w:r>
      <w:r>
        <w:rPr>
          <w:rStyle w:val="PythonCommentChar"/>
          <w:rFonts w:ascii="Cambria" w:hAnsi="Cambria" w:cstheme="minorHAnsi"/>
        </w:rPr>
        <w:t xml:space="preserve"> </w:t>
      </w:r>
      <w:r w:rsidR="00523231">
        <w:rPr>
          <w:rStyle w:val="PythonCommentChar"/>
          <w:rFonts w:ascii="Cambria" w:hAnsi="Cambria" w:cstheme="minorHAnsi"/>
        </w:rPr>
        <w:t>a Python library for working with multidimensional arrays.</w:t>
      </w:r>
    </w:p>
    <w:p w14:paraId="45D308E8" w14:textId="45F7635C" w:rsidR="00523231" w:rsidRPr="00523231" w:rsidRDefault="00523231" w:rsidP="00523231">
      <w:pPr>
        <w:pStyle w:val="ListParagraph"/>
        <w:numPr>
          <w:ilvl w:val="1"/>
          <w:numId w:val="17"/>
        </w:numPr>
        <w:rPr>
          <w:rStyle w:val="PythonCommentChar"/>
          <w:rFonts w:ascii="Cambria" w:hAnsi="Cambria" w:cstheme="minorHAnsi"/>
          <w:color w:val="auto"/>
        </w:rPr>
      </w:pPr>
      <w:r>
        <w:rPr>
          <w:rStyle w:val="PythonCommentChar"/>
          <w:rFonts w:ascii="Cambria" w:hAnsi="Cambria" w:cstheme="minorHAnsi"/>
        </w:rPr>
        <w:t>array creation and manipulation</w:t>
      </w:r>
      <w:r w:rsidR="007B098C">
        <w:rPr>
          <w:rStyle w:val="PythonCommentChar"/>
          <w:rFonts w:ascii="Cambria" w:hAnsi="Cambria" w:cstheme="minorHAnsi"/>
        </w:rPr>
        <w:t xml:space="preserve"> </w:t>
      </w:r>
      <w:r w:rsidR="00F8458E">
        <w:rPr>
          <w:rStyle w:val="PythonCommentChar"/>
          <w:rFonts w:ascii="Cambria" w:hAnsi="Cambria" w:cstheme="minorHAnsi"/>
        </w:rPr>
        <w:t xml:space="preserve">– </w:t>
      </w:r>
      <w:proofErr w:type="spellStart"/>
      <w:proofErr w:type="gramStart"/>
      <w:r w:rsidR="00F8458E" w:rsidRPr="00F8458E">
        <w:rPr>
          <w:rStyle w:val="PythonCommentChar"/>
        </w:rPr>
        <w:t>np.linspace</w:t>
      </w:r>
      <w:proofErr w:type="spellEnd"/>
      <w:proofErr w:type="gramEnd"/>
      <w:r w:rsidR="00F8458E" w:rsidRPr="00F8458E">
        <w:rPr>
          <w:rStyle w:val="PythonCommentChar"/>
        </w:rPr>
        <w:t xml:space="preserve">, </w:t>
      </w:r>
      <w:proofErr w:type="spellStart"/>
      <w:r w:rsidR="00F8458E" w:rsidRPr="00F8458E">
        <w:rPr>
          <w:rStyle w:val="PythonCommentChar"/>
        </w:rPr>
        <w:t>np.array</w:t>
      </w:r>
      <w:proofErr w:type="spellEnd"/>
    </w:p>
    <w:p w14:paraId="5E24A9B3" w14:textId="59FEC61D" w:rsidR="00523231" w:rsidRPr="00523231" w:rsidRDefault="00523231" w:rsidP="00523231">
      <w:pPr>
        <w:pStyle w:val="ListParagraph"/>
        <w:numPr>
          <w:ilvl w:val="1"/>
          <w:numId w:val="17"/>
        </w:numPr>
        <w:rPr>
          <w:rStyle w:val="PythonCommentChar"/>
          <w:rFonts w:ascii="Cambria" w:hAnsi="Cambria" w:cstheme="minorHAnsi"/>
          <w:color w:val="auto"/>
        </w:rPr>
      </w:pPr>
      <w:r>
        <w:rPr>
          <w:rStyle w:val="PythonCommentChar"/>
          <w:rFonts w:ascii="Cambria" w:hAnsi="Cambria" w:cstheme="minorHAnsi"/>
          <w:color w:val="auto"/>
        </w:rPr>
        <w:t>array slicing</w:t>
      </w:r>
    </w:p>
    <w:p w14:paraId="50DCB99D" w14:textId="1E0333A2" w:rsidR="00523231" w:rsidRPr="00523231" w:rsidRDefault="00523231" w:rsidP="00CA0437">
      <w:pPr>
        <w:pStyle w:val="ListParagraph"/>
        <w:numPr>
          <w:ilvl w:val="0"/>
          <w:numId w:val="17"/>
        </w:numPr>
        <w:rPr>
          <w:rStyle w:val="PythonCommentChar"/>
          <w:rFonts w:ascii="Cambria" w:hAnsi="Cambria" w:cstheme="minorHAnsi"/>
          <w:color w:val="auto"/>
        </w:rPr>
      </w:pPr>
      <w:r>
        <w:rPr>
          <w:rStyle w:val="PythonCommentChar"/>
          <w:rFonts w:ascii="Cambria" w:hAnsi="Cambria" w:cstheme="minorHAnsi"/>
        </w:rPr>
        <w:t>SciPy – a Python library for scientific computing.</w:t>
      </w:r>
    </w:p>
    <w:p w14:paraId="7BE0934F" w14:textId="095F399D" w:rsidR="00523231" w:rsidRPr="00523231" w:rsidRDefault="00523231" w:rsidP="00523231">
      <w:pPr>
        <w:pStyle w:val="ListParagraph"/>
        <w:numPr>
          <w:ilvl w:val="1"/>
          <w:numId w:val="17"/>
        </w:numPr>
        <w:rPr>
          <w:rStyle w:val="PythonCommentChar"/>
          <w:rFonts w:ascii="Cambria" w:hAnsi="Cambria" w:cstheme="minorHAnsi"/>
          <w:color w:val="auto"/>
        </w:rPr>
      </w:pPr>
      <w:r>
        <w:rPr>
          <w:rStyle w:val="PythonCommentChar"/>
          <w:rFonts w:ascii="Cambria" w:hAnsi="Cambria" w:cstheme="minorHAnsi"/>
        </w:rPr>
        <w:t xml:space="preserve">numerical integration with </w:t>
      </w:r>
      <w:r w:rsidRPr="00523231">
        <w:rPr>
          <w:rStyle w:val="PythonCommentChar"/>
        </w:rPr>
        <w:t>quad</w:t>
      </w:r>
    </w:p>
    <w:p w14:paraId="3F29CB3C" w14:textId="22434C4C" w:rsidR="00523231" w:rsidRPr="00284D10" w:rsidRDefault="00523231" w:rsidP="00523231">
      <w:pPr>
        <w:pStyle w:val="ListParagraph"/>
        <w:numPr>
          <w:ilvl w:val="1"/>
          <w:numId w:val="17"/>
        </w:numPr>
        <w:rPr>
          <w:rStyle w:val="PythonCommentChar"/>
          <w:rFonts w:ascii="Cambria" w:hAnsi="Cambria" w:cstheme="minorHAnsi"/>
          <w:color w:val="auto"/>
        </w:rPr>
      </w:pPr>
      <w:r w:rsidRPr="00284D10">
        <w:rPr>
          <w:rStyle w:val="PythonCommentChar"/>
          <w:rFonts w:ascii="Cambria" w:hAnsi="Cambria" w:cstheme="minorHAnsi"/>
          <w:color w:val="auto"/>
        </w:rPr>
        <w:t xml:space="preserve">root finding with </w:t>
      </w:r>
      <w:proofErr w:type="spellStart"/>
      <w:r w:rsidRPr="00284D10">
        <w:rPr>
          <w:rStyle w:val="PythonCommentChar"/>
        </w:rPr>
        <w:t>fsolve</w:t>
      </w:r>
      <w:proofErr w:type="spellEnd"/>
      <w:r w:rsidR="007B098C" w:rsidRPr="00284D10">
        <w:rPr>
          <w:rStyle w:val="PythonCommentChar"/>
        </w:rPr>
        <w:t xml:space="preserve"> </w:t>
      </w:r>
    </w:p>
    <w:p w14:paraId="09DB7936" w14:textId="5B23819D" w:rsidR="00523231" w:rsidRPr="00523231" w:rsidRDefault="00523231" w:rsidP="00CA0437">
      <w:pPr>
        <w:pStyle w:val="ListParagraph"/>
        <w:numPr>
          <w:ilvl w:val="0"/>
          <w:numId w:val="17"/>
        </w:numPr>
        <w:rPr>
          <w:rStyle w:val="PythonCommentChar"/>
          <w:rFonts w:ascii="Cambria" w:hAnsi="Cambria" w:cstheme="minorHAnsi"/>
          <w:color w:val="auto"/>
        </w:rPr>
      </w:pPr>
      <w:r>
        <w:rPr>
          <w:rStyle w:val="PythonCommentChar"/>
          <w:rFonts w:ascii="Cambria" w:hAnsi="Cambria" w:cstheme="minorHAnsi"/>
        </w:rPr>
        <w:t>Matplotlib – a Python library for plotting (</w:t>
      </w:r>
      <w:proofErr w:type="gramStart"/>
      <w:r>
        <w:rPr>
          <w:rStyle w:val="PythonCommentChar"/>
          <w:rFonts w:ascii="Cambria" w:hAnsi="Cambria" w:cstheme="minorHAnsi"/>
        </w:rPr>
        <w:t>similar to</w:t>
      </w:r>
      <w:proofErr w:type="gramEnd"/>
      <w:r>
        <w:rPr>
          <w:rStyle w:val="PythonCommentChar"/>
          <w:rFonts w:ascii="Cambria" w:hAnsi="Cambria" w:cstheme="minorHAnsi"/>
        </w:rPr>
        <w:t xml:space="preserve"> MATLAB).</w:t>
      </w:r>
    </w:p>
    <w:p w14:paraId="7C305699" w14:textId="39A75CF8" w:rsidR="00523231" w:rsidRPr="00523231" w:rsidRDefault="00523231" w:rsidP="00523231">
      <w:pPr>
        <w:pStyle w:val="ListParagraph"/>
        <w:numPr>
          <w:ilvl w:val="1"/>
          <w:numId w:val="17"/>
        </w:numPr>
        <w:rPr>
          <w:rStyle w:val="PythonCommentChar"/>
          <w:rFonts w:ascii="Cambria" w:hAnsi="Cambria" w:cstheme="minorHAnsi"/>
          <w:color w:val="auto"/>
        </w:rPr>
      </w:pPr>
      <w:r>
        <w:rPr>
          <w:rStyle w:val="PythonCommentChar"/>
          <w:rFonts w:ascii="Cambria" w:hAnsi="Cambria" w:cstheme="minorHAnsi"/>
        </w:rPr>
        <w:t xml:space="preserve">simple plotting of </w:t>
      </w:r>
      <w:proofErr w:type="spellStart"/>
      <w:r>
        <w:rPr>
          <w:rStyle w:val="PythonCommentChar"/>
          <w:rFonts w:ascii="Cambria" w:hAnsi="Cambria" w:cstheme="minorHAnsi"/>
        </w:rPr>
        <w:t>numpy</w:t>
      </w:r>
      <w:proofErr w:type="spellEnd"/>
      <w:r>
        <w:rPr>
          <w:rStyle w:val="PythonCommentChar"/>
          <w:rFonts w:ascii="Cambria" w:hAnsi="Cambria" w:cstheme="minorHAnsi"/>
        </w:rPr>
        <w:t xml:space="preserve"> arrays</w:t>
      </w:r>
      <w:r w:rsidR="007B098C">
        <w:rPr>
          <w:rStyle w:val="PythonCommentChar"/>
          <w:rFonts w:ascii="Cambria" w:hAnsi="Cambria" w:cstheme="minorHAnsi"/>
        </w:rPr>
        <w:t xml:space="preserve"> </w:t>
      </w:r>
    </w:p>
    <w:p w14:paraId="1B3FDE3A" w14:textId="61D98069" w:rsidR="00523231" w:rsidRPr="009A4939" w:rsidRDefault="00523231" w:rsidP="00523231">
      <w:pPr>
        <w:pStyle w:val="ListParagraph"/>
        <w:numPr>
          <w:ilvl w:val="1"/>
          <w:numId w:val="17"/>
        </w:numPr>
      </w:pPr>
      <w:r>
        <w:rPr>
          <w:rStyle w:val="PythonCommentChar"/>
          <w:rFonts w:ascii="Cambria" w:hAnsi="Cambria" w:cstheme="minorHAnsi"/>
        </w:rPr>
        <w:t>formatting plots</w:t>
      </w:r>
      <w:r w:rsidR="00F8458E">
        <w:rPr>
          <w:rStyle w:val="PythonCommentChar"/>
          <w:rFonts w:ascii="Cambria" w:hAnsi="Cambria" w:cstheme="minorHAnsi"/>
        </w:rPr>
        <w:t xml:space="preserve"> </w:t>
      </w:r>
      <w:r w:rsidR="006F74E8">
        <w:rPr>
          <w:rStyle w:val="PythonCommentChar"/>
          <w:rFonts w:ascii="Cambria" w:hAnsi="Cambria" w:cstheme="minorHAnsi"/>
        </w:rPr>
        <w:t>–</w:t>
      </w:r>
      <w:r w:rsidR="00F8458E">
        <w:rPr>
          <w:rStyle w:val="PythonCommentChar"/>
          <w:rFonts w:ascii="Cambria" w:hAnsi="Cambria" w:cstheme="minorHAnsi"/>
        </w:rPr>
        <w:t xml:space="preserve"> </w:t>
      </w:r>
      <w:proofErr w:type="spellStart"/>
      <w:r w:rsidR="00F8458E" w:rsidRPr="00F8458E">
        <w:rPr>
          <w:rStyle w:val="PythonCommentChar"/>
        </w:rPr>
        <w:t>TeX</w:t>
      </w:r>
      <w:proofErr w:type="spellEnd"/>
      <w:r w:rsidR="006F74E8">
        <w:rPr>
          <w:rStyle w:val="PythonCommentChar"/>
        </w:rPr>
        <w:t xml:space="preserve"> </w:t>
      </w:r>
      <w:r w:rsidR="006F74E8" w:rsidRPr="009A4939">
        <w:t>(</w:t>
      </w:r>
      <w:hyperlink r:id="rId7" w:history="1">
        <w:r w:rsidR="006E7DD7" w:rsidRPr="00D324E6">
          <w:rPr>
            <w:rStyle w:val="Hyperlink"/>
          </w:rPr>
          <w:t>https://matplotlib.org/stable/tutorials/text/mathtext.html</w:t>
        </w:r>
      </w:hyperlink>
      <w:r w:rsidR="006E7DD7">
        <w:t xml:space="preserve"> </w:t>
      </w:r>
      <w:r w:rsidR="009A4939" w:rsidRPr="009A4939">
        <w:t>)</w:t>
      </w:r>
    </w:p>
    <w:p w14:paraId="135DD535" w14:textId="0A3F13D8" w:rsidR="00516F98" w:rsidRPr="00516F98" w:rsidRDefault="00516F98" w:rsidP="00516F98">
      <w:pPr>
        <w:pStyle w:val="ListParagraph"/>
        <w:numPr>
          <w:ilvl w:val="0"/>
          <w:numId w:val="17"/>
        </w:numPr>
        <w:rPr>
          <w:rStyle w:val="PythonCommentChar"/>
          <w:rFonts w:ascii="Cambria" w:hAnsi="Cambria" w:cstheme="minorHAnsi"/>
          <w:color w:val="auto"/>
        </w:rPr>
      </w:pPr>
      <w:r>
        <w:rPr>
          <w:rStyle w:val="PythonCommentChar"/>
          <w:rFonts w:ascii="Cambria" w:hAnsi="Cambria" w:cstheme="minorHAnsi"/>
        </w:rPr>
        <w:t>Numerical methods:</w:t>
      </w:r>
    </w:p>
    <w:p w14:paraId="404B504F" w14:textId="02C693BF" w:rsidR="00516F98" w:rsidRPr="00516F98" w:rsidRDefault="00516F98" w:rsidP="00516F98">
      <w:pPr>
        <w:pStyle w:val="ListParagraph"/>
        <w:numPr>
          <w:ilvl w:val="1"/>
          <w:numId w:val="17"/>
        </w:numPr>
        <w:rPr>
          <w:rStyle w:val="PythonCommentChar"/>
          <w:rFonts w:ascii="Cambria" w:hAnsi="Cambria" w:cstheme="minorHAnsi"/>
          <w:color w:val="auto"/>
        </w:rPr>
      </w:pPr>
      <w:r>
        <w:rPr>
          <w:rStyle w:val="PythonCommentChar"/>
          <w:rFonts w:ascii="Cambria" w:hAnsi="Cambria" w:cstheme="minorHAnsi"/>
        </w:rPr>
        <w:t>Gaussian quadrature</w:t>
      </w:r>
      <w:r w:rsidR="00A81B11">
        <w:rPr>
          <w:rStyle w:val="PythonCommentChar"/>
          <w:rFonts w:ascii="Cambria" w:hAnsi="Cambria" w:cstheme="minorHAnsi"/>
        </w:rPr>
        <w:t xml:space="preserve"> </w:t>
      </w:r>
      <w:r w:rsidR="00F8458E">
        <w:rPr>
          <w:rStyle w:val="PythonCommentChar"/>
          <w:rFonts w:ascii="Cambria" w:hAnsi="Cambria" w:cstheme="minorHAnsi"/>
        </w:rPr>
        <w:t xml:space="preserve">– </w:t>
      </w:r>
      <w:proofErr w:type="spellStart"/>
      <w:proofErr w:type="gramStart"/>
      <w:r w:rsidR="00F8458E" w:rsidRPr="00F8458E">
        <w:rPr>
          <w:rStyle w:val="PythonCommentChar"/>
        </w:rPr>
        <w:t>integrate.quad</w:t>
      </w:r>
      <w:proofErr w:type="spellEnd"/>
      <w:proofErr w:type="gramEnd"/>
    </w:p>
    <w:p w14:paraId="69F85F86" w14:textId="2769F57A" w:rsidR="00F8458E" w:rsidRDefault="00F8458E" w:rsidP="00F8458E">
      <w:pPr>
        <w:rPr>
          <w:rStyle w:val="PythonCommentChar"/>
          <w:rFonts w:ascii="Cambria" w:hAnsi="Cambria" w:cstheme="minorHAnsi"/>
          <w:color w:val="auto"/>
        </w:rPr>
      </w:pPr>
    </w:p>
    <w:p w14:paraId="26FB20B0" w14:textId="0634DBF4" w:rsidR="00F8458E" w:rsidRDefault="00F8458E" w:rsidP="00F8458E">
      <w:pPr>
        <w:rPr>
          <w:rStyle w:val="PythonCommentChar"/>
          <w:rFonts w:ascii="Cambria" w:hAnsi="Cambria" w:cstheme="minorHAnsi"/>
          <w:color w:val="auto"/>
        </w:rPr>
      </w:pPr>
      <w:r>
        <w:rPr>
          <w:rStyle w:val="PythonCommentChar"/>
          <w:rFonts w:ascii="Cambria" w:hAnsi="Cambria" w:cstheme="minorHAnsi"/>
          <w:color w:val="auto"/>
        </w:rPr>
        <w:t>Continuing</w:t>
      </w:r>
      <w:proofErr w:type="gramStart"/>
      <w:r>
        <w:rPr>
          <w:rStyle w:val="PythonCommentChar"/>
          <w:rFonts w:ascii="Cambria" w:hAnsi="Cambria" w:cstheme="minorHAnsi"/>
          <w:color w:val="auto"/>
        </w:rPr>
        <w:t>:  Section</w:t>
      </w:r>
      <w:proofErr w:type="gramEnd"/>
      <w:r>
        <w:rPr>
          <w:rStyle w:val="PythonCommentChar"/>
          <w:rFonts w:ascii="Cambria" w:hAnsi="Cambria" w:cstheme="minorHAnsi"/>
          <w:color w:val="auto"/>
        </w:rPr>
        <w:t xml:space="preserve"> 2/Exam 2:</w:t>
      </w:r>
    </w:p>
    <w:p w14:paraId="08A72C9B" w14:textId="77777777" w:rsidR="00E15127" w:rsidRPr="00516F98" w:rsidRDefault="00E15127" w:rsidP="00E15127">
      <w:pPr>
        <w:pStyle w:val="ListParagraph"/>
        <w:numPr>
          <w:ilvl w:val="0"/>
          <w:numId w:val="21"/>
        </w:numPr>
        <w:rPr>
          <w:rStyle w:val="PythonCommentChar"/>
          <w:rFonts w:ascii="Cambria" w:hAnsi="Cambria" w:cstheme="minorHAnsi"/>
          <w:color w:val="auto"/>
        </w:rPr>
      </w:pPr>
      <w:r>
        <w:rPr>
          <w:rStyle w:val="PythonCommentChar"/>
          <w:rFonts w:ascii="Cambria" w:hAnsi="Cambria" w:cstheme="minorHAnsi"/>
        </w:rPr>
        <w:t xml:space="preserve">Least Squares Curve Fitting </w:t>
      </w:r>
    </w:p>
    <w:p w14:paraId="1066FB05" w14:textId="77777777" w:rsidR="00E15127" w:rsidRPr="00F8458E" w:rsidRDefault="00E15127" w:rsidP="00E15127">
      <w:pPr>
        <w:pStyle w:val="ListParagraph"/>
        <w:numPr>
          <w:ilvl w:val="0"/>
          <w:numId w:val="21"/>
        </w:numPr>
        <w:rPr>
          <w:rStyle w:val="PythonCommentChar"/>
          <w:rFonts w:ascii="Cambria" w:hAnsi="Cambria" w:cstheme="minorHAnsi"/>
          <w:color w:val="auto"/>
        </w:rPr>
      </w:pPr>
      <w:r>
        <w:rPr>
          <w:rStyle w:val="PythonCommentChar"/>
          <w:rFonts w:ascii="Cambria" w:hAnsi="Cambria" w:cstheme="minorHAnsi"/>
        </w:rPr>
        <w:t xml:space="preserve">Cubic spline </w:t>
      </w:r>
    </w:p>
    <w:p w14:paraId="24859A7A" w14:textId="02154CE2" w:rsidR="00B53C53" w:rsidRDefault="001114F9" w:rsidP="00E15127">
      <w:pPr>
        <w:pStyle w:val="ListParagraph"/>
        <w:numPr>
          <w:ilvl w:val="0"/>
          <w:numId w:val="21"/>
        </w:numPr>
        <w:rPr>
          <w:rStyle w:val="PythonCommentChar"/>
          <w:rFonts w:ascii="Cambria" w:hAnsi="Cambria" w:cstheme="minorHAnsi"/>
          <w:color w:val="auto"/>
        </w:rPr>
      </w:pPr>
      <w:proofErr w:type="spellStart"/>
      <w:r w:rsidRPr="001114F9">
        <w:rPr>
          <w:rStyle w:val="PythonCommentChar"/>
        </w:rPr>
        <w:t>scipy.linalg.eig</w:t>
      </w:r>
      <w:proofErr w:type="spellEnd"/>
      <w:r w:rsidRPr="00B53C53">
        <w:rPr>
          <w:rStyle w:val="PythonCommentChar"/>
          <w:rFonts w:ascii="Cambria" w:hAnsi="Cambria" w:cstheme="minorHAnsi"/>
          <w:color w:val="auto"/>
        </w:rPr>
        <w:t xml:space="preserve"> – solve the eigenvalue problem:  </w:t>
      </w:r>
      <m:oMath>
        <m:r>
          <w:rPr>
            <w:rStyle w:val="PythonCommentChar"/>
            <w:rFonts w:ascii="Cambria Math" w:hAnsi="Cambria Math" w:cstheme="minorHAnsi"/>
            <w:color w:val="auto"/>
          </w:rPr>
          <m:t>Ax=λx</m:t>
        </m:r>
      </m:oMath>
    </w:p>
    <w:p w14:paraId="463DB991" w14:textId="62279B81" w:rsidR="00F8458E" w:rsidRPr="00B53C53" w:rsidRDefault="00F8458E" w:rsidP="00E15127">
      <w:pPr>
        <w:pStyle w:val="ListParagraph"/>
        <w:numPr>
          <w:ilvl w:val="0"/>
          <w:numId w:val="21"/>
        </w:numPr>
        <w:rPr>
          <w:rFonts w:cstheme="minorHAnsi"/>
        </w:rPr>
      </w:pPr>
      <w:proofErr w:type="spellStart"/>
      <w:proofErr w:type="gramStart"/>
      <w:r w:rsidRPr="00F8458E">
        <w:rPr>
          <w:rStyle w:val="PythonCommentChar"/>
        </w:rPr>
        <w:t>scipy.optimize</w:t>
      </w:r>
      <w:proofErr w:type="gramEnd"/>
      <w:r w:rsidRPr="00F8458E">
        <w:rPr>
          <w:rStyle w:val="PythonCommentChar"/>
        </w:rPr>
        <w:t>.fsolve</w:t>
      </w:r>
      <w:proofErr w:type="spellEnd"/>
      <w:r>
        <w:rPr>
          <w:rStyle w:val="PythonCommentChar"/>
        </w:rPr>
        <w:t xml:space="preserve"> – </w:t>
      </w:r>
      <w:r w:rsidRPr="00F8458E">
        <w:t>find roots of set of equations</w:t>
      </w:r>
    </w:p>
    <w:p w14:paraId="74D25810" w14:textId="71DBF5B9" w:rsidR="00F8458E" w:rsidRPr="004F239E" w:rsidRDefault="00F8458E" w:rsidP="00E15127">
      <w:pPr>
        <w:pStyle w:val="ListParagraph"/>
        <w:numPr>
          <w:ilvl w:val="0"/>
          <w:numId w:val="21"/>
        </w:numPr>
        <w:rPr>
          <w:rStyle w:val="PythonCommentChar"/>
          <w:rFonts w:ascii="Cambria" w:hAnsi="Cambria" w:cstheme="minorHAnsi"/>
          <w:color w:val="auto"/>
        </w:rPr>
      </w:pPr>
      <w:proofErr w:type="spellStart"/>
      <w:proofErr w:type="gramStart"/>
      <w:r>
        <w:rPr>
          <w:rStyle w:val="PythonCommentChar"/>
        </w:rPr>
        <w:t>scipy.</w:t>
      </w:r>
      <w:r w:rsidRPr="00F8458E">
        <w:rPr>
          <w:rStyle w:val="PythonCommentChar"/>
        </w:rPr>
        <w:t>integrate</w:t>
      </w:r>
      <w:proofErr w:type="gramEnd"/>
      <w:r w:rsidRPr="00F8458E">
        <w:rPr>
          <w:rStyle w:val="PythonCommentChar"/>
        </w:rPr>
        <w:t>.</w:t>
      </w:r>
      <w:r w:rsidR="00D458C9">
        <w:rPr>
          <w:rStyle w:val="PythonCommentChar"/>
        </w:rPr>
        <w:t>solve_ivp</w:t>
      </w:r>
      <w:proofErr w:type="spellEnd"/>
      <w:r>
        <w:rPr>
          <w:rStyle w:val="PythonCommentChar"/>
        </w:rPr>
        <w:t xml:space="preserve"> – </w:t>
      </w:r>
      <w:r>
        <w:rPr>
          <w:rStyle w:val="PythonCommentChar"/>
          <w:rFonts w:ascii="Cambria" w:hAnsi="Cambria"/>
        </w:rPr>
        <w:t>solve systems of ordinary differential equations</w:t>
      </w:r>
    </w:p>
    <w:p w14:paraId="483D615F" w14:textId="5C8A4178" w:rsidR="004F239E" w:rsidRPr="004F239E" w:rsidRDefault="004F239E" w:rsidP="004F239E">
      <w:pPr>
        <w:pStyle w:val="ListParagraph"/>
        <w:numPr>
          <w:ilvl w:val="1"/>
          <w:numId w:val="20"/>
        </w:numPr>
        <w:rPr>
          <w:rStyle w:val="PythonCommentChar"/>
          <w:rFonts w:ascii="Cambria" w:hAnsi="Cambria" w:cstheme="minorHAnsi"/>
          <w:color w:val="auto"/>
        </w:rPr>
      </w:pPr>
      <w:r w:rsidRPr="004F239E">
        <w:rPr>
          <w:rStyle w:val="PythonCommentChar"/>
          <w:rFonts w:ascii="Cambria" w:hAnsi="Cambria"/>
        </w:rPr>
        <w:t>State variable dynamic models</w:t>
      </w:r>
    </w:p>
    <w:p w14:paraId="6422E50E" w14:textId="5A966AB2" w:rsidR="00B3556D" w:rsidRPr="00637B79" w:rsidRDefault="004F239E" w:rsidP="00637B79">
      <w:pPr>
        <w:pStyle w:val="ListParagraph"/>
        <w:numPr>
          <w:ilvl w:val="1"/>
          <w:numId w:val="20"/>
        </w:numPr>
        <w:rPr>
          <w:rStyle w:val="PythonCommentChar"/>
          <w:rFonts w:ascii="Cambria" w:hAnsi="Cambria" w:cstheme="minorHAnsi"/>
          <w:color w:val="auto"/>
        </w:rPr>
      </w:pPr>
      <w:r>
        <w:rPr>
          <w:rStyle w:val="PythonCommentChar"/>
          <w:rFonts w:ascii="Cambria" w:hAnsi="Cambria"/>
        </w:rPr>
        <w:t xml:space="preserve">Solving </w:t>
      </w:r>
      <w:proofErr w:type="gramStart"/>
      <w:r>
        <w:rPr>
          <w:rStyle w:val="PythonCommentChar"/>
          <w:rFonts w:ascii="Cambria" w:hAnsi="Cambria"/>
        </w:rPr>
        <w:t>ODE’s</w:t>
      </w:r>
      <w:proofErr w:type="gramEnd"/>
      <w:r>
        <w:rPr>
          <w:rStyle w:val="PythonCommentChar"/>
          <w:rFonts w:ascii="Cambria" w:hAnsi="Cambria"/>
        </w:rPr>
        <w:t xml:space="preserve"> with Python</w:t>
      </w:r>
    </w:p>
    <w:p w14:paraId="2E1C7A2F" w14:textId="77777777" w:rsidR="00BB78FA" w:rsidRPr="00BB78FA" w:rsidRDefault="00BB78FA" w:rsidP="00BB78FA">
      <w:pPr>
        <w:rPr>
          <w:rStyle w:val="PythonCommentChar"/>
          <w:rFonts w:ascii="Cambria" w:hAnsi="Cambria" w:cstheme="minorHAnsi"/>
          <w:color w:val="auto"/>
        </w:rPr>
      </w:pPr>
    </w:p>
    <w:sectPr w:rsidR="00BB78FA" w:rsidRPr="00BB78FA" w:rsidSect="00F3727D">
      <w:headerReference w:type="default" r:id="rId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EFDB4B" w14:textId="77777777" w:rsidR="005B336B" w:rsidRDefault="005B336B" w:rsidP="0048206A">
      <w:r>
        <w:separator/>
      </w:r>
    </w:p>
  </w:endnote>
  <w:endnote w:type="continuationSeparator" w:id="0">
    <w:p w14:paraId="43539624" w14:textId="77777777" w:rsidR="005B336B" w:rsidRDefault="005B336B" w:rsidP="004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3EAD96" w14:textId="77777777" w:rsidR="005B336B" w:rsidRDefault="005B336B" w:rsidP="0048206A">
      <w:r>
        <w:separator/>
      </w:r>
    </w:p>
  </w:footnote>
  <w:footnote w:type="continuationSeparator" w:id="0">
    <w:p w14:paraId="44D798C0" w14:textId="77777777" w:rsidR="005B336B" w:rsidRDefault="005B336B" w:rsidP="004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24FBE" w14:textId="15AB8E4E" w:rsidR="0048206A" w:rsidRDefault="00207FEA" w:rsidP="0048206A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>SP 202</w:t>
    </w:r>
    <w:r w:rsidR="006A0465">
      <w:t>2</w:t>
    </w:r>
    <w:r>
      <w:t>, SMAY</w:t>
    </w:r>
    <w:r>
      <w:tab/>
      <w:t>MAE 3403</w:t>
    </w:r>
    <w:r w:rsidR="0048206A">
      <w:tab/>
    </w:r>
    <w:r w:rsidR="00855E4A">
      <w:t xml:space="preserve">HW </w:t>
    </w:r>
    <w:r w:rsidR="006A0465">
      <w:t>5</w:t>
    </w:r>
    <w:r>
      <w:t xml:space="preserve">, Due: </w:t>
    </w:r>
    <w:r w:rsidR="00CB3C4D">
      <w:t>6 March</w:t>
    </w:r>
    <w:r>
      <w:t>, before class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47043"/>
    <w:multiLevelType w:val="hybridMultilevel"/>
    <w:tmpl w:val="FC642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A3CC1"/>
    <w:multiLevelType w:val="hybridMultilevel"/>
    <w:tmpl w:val="51B04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92C12"/>
    <w:multiLevelType w:val="hybridMultilevel"/>
    <w:tmpl w:val="D7C41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EF54FC"/>
    <w:multiLevelType w:val="hybridMultilevel"/>
    <w:tmpl w:val="FAFAF1F8"/>
    <w:lvl w:ilvl="0" w:tplc="BF4C67E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theme="minorBid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03123"/>
    <w:multiLevelType w:val="hybridMultilevel"/>
    <w:tmpl w:val="E9167BF4"/>
    <w:lvl w:ilvl="0" w:tplc="8B06D97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33E7510"/>
    <w:multiLevelType w:val="hybridMultilevel"/>
    <w:tmpl w:val="811CA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A1108"/>
    <w:multiLevelType w:val="hybridMultilevel"/>
    <w:tmpl w:val="18F25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B0434A"/>
    <w:multiLevelType w:val="hybridMultilevel"/>
    <w:tmpl w:val="567C5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DC13CC"/>
    <w:multiLevelType w:val="hybridMultilevel"/>
    <w:tmpl w:val="20385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A173C1"/>
    <w:multiLevelType w:val="hybridMultilevel"/>
    <w:tmpl w:val="0BD41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80C04"/>
    <w:multiLevelType w:val="hybridMultilevel"/>
    <w:tmpl w:val="8A42872C"/>
    <w:lvl w:ilvl="0" w:tplc="C86EDBBE">
      <w:start w:val="1"/>
      <w:numFmt w:val="lowerRoman"/>
      <w:suff w:val="space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54948E8"/>
    <w:multiLevelType w:val="hybridMultilevel"/>
    <w:tmpl w:val="74D4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66B3A6A"/>
    <w:multiLevelType w:val="hybridMultilevel"/>
    <w:tmpl w:val="53101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2A28C8"/>
    <w:multiLevelType w:val="hybridMultilevel"/>
    <w:tmpl w:val="47E44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03A88"/>
    <w:multiLevelType w:val="hybridMultilevel"/>
    <w:tmpl w:val="827C2E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5740F4"/>
    <w:multiLevelType w:val="hybridMultilevel"/>
    <w:tmpl w:val="9FF88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97A412A"/>
    <w:multiLevelType w:val="hybridMultilevel"/>
    <w:tmpl w:val="30F816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269343">
    <w:abstractNumId w:val="7"/>
  </w:num>
  <w:num w:numId="2" w16cid:durableId="681857872">
    <w:abstractNumId w:val="20"/>
  </w:num>
  <w:num w:numId="3" w16cid:durableId="250895720">
    <w:abstractNumId w:val="12"/>
  </w:num>
  <w:num w:numId="4" w16cid:durableId="122581683">
    <w:abstractNumId w:val="2"/>
  </w:num>
  <w:num w:numId="5" w16cid:durableId="1040939068">
    <w:abstractNumId w:val="11"/>
  </w:num>
  <w:num w:numId="6" w16cid:durableId="1761952723">
    <w:abstractNumId w:val="8"/>
  </w:num>
  <w:num w:numId="7" w16cid:durableId="997685362">
    <w:abstractNumId w:val="10"/>
  </w:num>
  <w:num w:numId="8" w16cid:durableId="437523927">
    <w:abstractNumId w:val="5"/>
  </w:num>
  <w:num w:numId="9" w16cid:durableId="379597143">
    <w:abstractNumId w:val="13"/>
  </w:num>
  <w:num w:numId="10" w16cid:durableId="1958638304">
    <w:abstractNumId w:val="14"/>
  </w:num>
  <w:num w:numId="11" w16cid:durableId="660081409">
    <w:abstractNumId w:val="9"/>
  </w:num>
  <w:num w:numId="12" w16cid:durableId="611934346">
    <w:abstractNumId w:val="3"/>
  </w:num>
  <w:num w:numId="13" w16cid:durableId="841049569">
    <w:abstractNumId w:val="18"/>
  </w:num>
  <w:num w:numId="14" w16cid:durableId="767699896">
    <w:abstractNumId w:val="19"/>
  </w:num>
  <w:num w:numId="15" w16cid:durableId="1884632458">
    <w:abstractNumId w:val="17"/>
  </w:num>
  <w:num w:numId="16" w16cid:durableId="1097603168">
    <w:abstractNumId w:val="0"/>
  </w:num>
  <w:num w:numId="17" w16cid:durableId="1851723401">
    <w:abstractNumId w:val="15"/>
  </w:num>
  <w:num w:numId="18" w16cid:durableId="1644037872">
    <w:abstractNumId w:val="6"/>
  </w:num>
  <w:num w:numId="19" w16cid:durableId="1693801787">
    <w:abstractNumId w:val="4"/>
  </w:num>
  <w:num w:numId="20" w16cid:durableId="384991127">
    <w:abstractNumId w:val="1"/>
  </w:num>
  <w:num w:numId="21" w16cid:durableId="79056185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AA1"/>
    <w:rsid w:val="000419B0"/>
    <w:rsid w:val="0007651C"/>
    <w:rsid w:val="000868A9"/>
    <w:rsid w:val="000A4374"/>
    <w:rsid w:val="000B5AC3"/>
    <w:rsid w:val="000C3AA1"/>
    <w:rsid w:val="000F1A05"/>
    <w:rsid w:val="000F4130"/>
    <w:rsid w:val="001114F9"/>
    <w:rsid w:val="00184BDF"/>
    <w:rsid w:val="001E2325"/>
    <w:rsid w:val="001F2C2A"/>
    <w:rsid w:val="001F558F"/>
    <w:rsid w:val="00207FEA"/>
    <w:rsid w:val="0024330D"/>
    <w:rsid w:val="00284D10"/>
    <w:rsid w:val="002B11F0"/>
    <w:rsid w:val="00356105"/>
    <w:rsid w:val="003669F1"/>
    <w:rsid w:val="0037707B"/>
    <w:rsid w:val="00386C44"/>
    <w:rsid w:val="003C6F38"/>
    <w:rsid w:val="004034B0"/>
    <w:rsid w:val="0046397D"/>
    <w:rsid w:val="00476266"/>
    <w:rsid w:val="0048206A"/>
    <w:rsid w:val="004830A3"/>
    <w:rsid w:val="0049284E"/>
    <w:rsid w:val="004956FA"/>
    <w:rsid w:val="004A6638"/>
    <w:rsid w:val="004F239E"/>
    <w:rsid w:val="00516F98"/>
    <w:rsid w:val="00523231"/>
    <w:rsid w:val="0052735B"/>
    <w:rsid w:val="00576A6B"/>
    <w:rsid w:val="005B336B"/>
    <w:rsid w:val="00637B79"/>
    <w:rsid w:val="00654119"/>
    <w:rsid w:val="006A007C"/>
    <w:rsid w:val="006A0465"/>
    <w:rsid w:val="006C05A2"/>
    <w:rsid w:val="006D7C57"/>
    <w:rsid w:val="006E7DD7"/>
    <w:rsid w:val="006F74E8"/>
    <w:rsid w:val="00734F9F"/>
    <w:rsid w:val="00736EA4"/>
    <w:rsid w:val="00760A53"/>
    <w:rsid w:val="0077066B"/>
    <w:rsid w:val="007A5A3F"/>
    <w:rsid w:val="007B098C"/>
    <w:rsid w:val="007C47D2"/>
    <w:rsid w:val="00822973"/>
    <w:rsid w:val="00823788"/>
    <w:rsid w:val="00831EF9"/>
    <w:rsid w:val="00855E4A"/>
    <w:rsid w:val="00894542"/>
    <w:rsid w:val="008E4B3C"/>
    <w:rsid w:val="00902DC1"/>
    <w:rsid w:val="009077C3"/>
    <w:rsid w:val="0093632C"/>
    <w:rsid w:val="009616AE"/>
    <w:rsid w:val="00992340"/>
    <w:rsid w:val="00995EBE"/>
    <w:rsid w:val="009A4939"/>
    <w:rsid w:val="009B127C"/>
    <w:rsid w:val="009F4817"/>
    <w:rsid w:val="00A81B11"/>
    <w:rsid w:val="00A87EAC"/>
    <w:rsid w:val="00AB0FAA"/>
    <w:rsid w:val="00AB4831"/>
    <w:rsid w:val="00AB6BA5"/>
    <w:rsid w:val="00AD3E0E"/>
    <w:rsid w:val="00AD5DD3"/>
    <w:rsid w:val="00AF4228"/>
    <w:rsid w:val="00B3556D"/>
    <w:rsid w:val="00B422A7"/>
    <w:rsid w:val="00B53C53"/>
    <w:rsid w:val="00B64CAD"/>
    <w:rsid w:val="00B94D9A"/>
    <w:rsid w:val="00BB78FA"/>
    <w:rsid w:val="00BE53FA"/>
    <w:rsid w:val="00BF1F1B"/>
    <w:rsid w:val="00BF321C"/>
    <w:rsid w:val="00C4023D"/>
    <w:rsid w:val="00C472C0"/>
    <w:rsid w:val="00C5584B"/>
    <w:rsid w:val="00C67F15"/>
    <w:rsid w:val="00CA0437"/>
    <w:rsid w:val="00CB3C4D"/>
    <w:rsid w:val="00D03F4B"/>
    <w:rsid w:val="00D458C9"/>
    <w:rsid w:val="00D6651D"/>
    <w:rsid w:val="00DD6851"/>
    <w:rsid w:val="00E015E5"/>
    <w:rsid w:val="00E04185"/>
    <w:rsid w:val="00E15127"/>
    <w:rsid w:val="00F323A0"/>
    <w:rsid w:val="00F3727D"/>
    <w:rsid w:val="00F8458E"/>
    <w:rsid w:val="00FB0B62"/>
    <w:rsid w:val="00FB0FA9"/>
    <w:rsid w:val="00FC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E6A3F"/>
  <w15:chartTrackingRefBased/>
  <w15:docId w15:val="{FFC9011E-1FCF-446B-8387-858A06D9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28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5"/>
    <w:pPr>
      <w:keepNext/>
      <w:keepLines/>
      <w:ind w:left="432"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05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link w:val="PythonNormalChar"/>
    <w:qFormat/>
    <w:rsid w:val="0048206A"/>
    <w:pPr>
      <w:framePr w:wrap="around" w:vAnchor="text" w:hAnchor="text" w:y="1"/>
      <w:shd w:val="clear" w:color="auto" w:fill="767171" w:themeFill="background2" w:themeFillShade="80"/>
      <w:spacing w:after="0" w:line="240" w:lineRule="auto"/>
      <w:textboxTightWrap w:val="allLines"/>
    </w:pPr>
    <w:rPr>
      <w:rFonts w:ascii="Courier New" w:hAnsi="Courier New"/>
      <w:color w:val="BDD6EE" w:themeColor="accent1" w:themeTint="66"/>
      <w:sz w:val="24"/>
    </w:rPr>
  </w:style>
  <w:style w:type="paragraph" w:customStyle="1" w:styleId="PythonComment">
    <w:name w:val="Python Comment"/>
    <w:link w:val="PythonCommentChar"/>
    <w:qFormat/>
    <w:rsid w:val="00CA0437"/>
    <w:pPr>
      <w:spacing w:after="0" w:line="240" w:lineRule="auto"/>
    </w:pPr>
    <w:rPr>
      <w:rFonts w:ascii="Courier New" w:hAnsi="Courier New"/>
      <w:color w:val="000000" w:themeColor="text1"/>
      <w:sz w:val="24"/>
    </w:rPr>
  </w:style>
  <w:style w:type="paragraph" w:customStyle="1" w:styleId="Pythonkeyword">
    <w:name w:val="Python keyword"/>
    <w:next w:val="Normal"/>
    <w:link w:val="Pythonkeyword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8E4B3C"/>
    <w:rPr>
      <w:rFonts w:ascii="Cambria" w:hAnsi="Cambria"/>
      <w:b/>
      <w:color w:val="ED7D31" w:themeColor="accent2"/>
      <w:sz w:val="24"/>
      <w:shd w:val="clear" w:color="auto" w:fill="767171" w:themeFill="background2" w:themeFillShade="80"/>
    </w:rPr>
  </w:style>
  <w:style w:type="character" w:customStyle="1" w:styleId="PythonCommentChar">
    <w:name w:val="Python Comment Char"/>
    <w:basedOn w:val="DefaultParagraphFont"/>
    <w:link w:val="PythonComment"/>
    <w:rsid w:val="00CA0437"/>
    <w:rPr>
      <w:rFonts w:ascii="Courier New" w:hAnsi="Courier New"/>
      <w:color w:val="000000" w:themeColor="text1"/>
      <w:sz w:val="24"/>
    </w:rPr>
  </w:style>
  <w:style w:type="character" w:customStyle="1" w:styleId="PythonNormalChar">
    <w:name w:val="Python Normal Char"/>
    <w:basedOn w:val="DefaultParagraphFont"/>
    <w:link w:val="PythonNormal"/>
    <w:rsid w:val="008E4B3C"/>
    <w:rPr>
      <w:rFonts w:ascii="Courier New" w:hAnsi="Courier New"/>
      <w:color w:val="BDD6EE" w:themeColor="accent1" w:themeTint="66"/>
      <w:sz w:val="24"/>
      <w:shd w:val="clear" w:color="auto" w:fill="767171" w:themeFill="background2" w:themeFillShade="80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  <w:style w:type="paragraph" w:customStyle="1" w:styleId="MTDisplayEquation">
    <w:name w:val="MTDisplayEquation"/>
    <w:basedOn w:val="Normal"/>
    <w:next w:val="Normal"/>
    <w:link w:val="MTDisplayEquationChar"/>
    <w:rsid w:val="009616AE"/>
    <w:pPr>
      <w:tabs>
        <w:tab w:val="center" w:pos="5400"/>
        <w:tab w:val="right" w:pos="1080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9616AE"/>
    <w:rPr>
      <w:rFonts w:ascii="Cambria" w:hAnsi="Cambri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E7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7DD7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114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tplotlib.org/stable/tutorials/text/mathtex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may\Documents\Custom%20Office%20Templates\MAE3403-homework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MAE3403-homework-Template.dotx</Template>
  <TotalTime>203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Smay, Jim</cp:lastModifiedBy>
  <cp:revision>19</cp:revision>
  <dcterms:created xsi:type="dcterms:W3CDTF">2021-03-01T21:40:00Z</dcterms:created>
  <dcterms:modified xsi:type="dcterms:W3CDTF">2025-02-24T17:26:00Z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